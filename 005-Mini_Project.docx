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4768" w14:textId="4B5F1CEA" w:rsidR="00671F5D" w:rsidRDefault="002E2B2A" w:rsidP="002E2B2A">
      <w:pPr>
        <w:pStyle w:val="Title"/>
      </w:pPr>
      <w:r>
        <w:t>Mini Project – Set up NodeJS environment</w:t>
      </w:r>
    </w:p>
    <w:p w14:paraId="594DDF06" w14:textId="39D1A47D" w:rsidR="002E2B2A" w:rsidRDefault="002E2B2A" w:rsidP="002E2B2A">
      <w:pPr>
        <w:pStyle w:val="BodyText"/>
      </w:pPr>
      <w:r>
        <w:t>Using the resources and lessons from this week</w:t>
      </w:r>
      <w:r w:rsidR="009E66AA">
        <w:t>,</w:t>
      </w:r>
      <w:r>
        <w:t xml:space="preserve"> you are being tasked with setting a development environment for a NodeJS app. You are not expected to know NodeJS and will need to do some researching into it. </w:t>
      </w:r>
    </w:p>
    <w:p w14:paraId="1DB9F8A8" w14:textId="614D545E" w:rsidR="002E2B2A" w:rsidRDefault="002E2B2A" w:rsidP="002E2B2A">
      <w:pPr>
        <w:pStyle w:val="BodyText"/>
      </w:pPr>
      <w:r>
        <w:t xml:space="preserve">You have been asked to setup the following: </w:t>
      </w:r>
    </w:p>
    <w:p w14:paraId="23ED6758" w14:textId="77777777" w:rsidR="002E2B2A" w:rsidRPr="002E2B2A" w:rsidRDefault="002E2B2A" w:rsidP="002E2B2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E2B2A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 xml:space="preserve">- </w:t>
      </w:r>
      <w:r w:rsidRPr="002E2B2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VPC with 3x public subnets, each with 400+ available IP addresses</w:t>
      </w:r>
    </w:p>
    <w:p w14:paraId="65A25928" w14:textId="77777777" w:rsidR="002E2B2A" w:rsidRPr="002E2B2A" w:rsidRDefault="002E2B2A" w:rsidP="002E2B2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E2B2A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 xml:space="preserve">- </w:t>
      </w:r>
      <w:r w:rsidRPr="002E2B2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MySQL RDS with configured credentials</w:t>
      </w:r>
    </w:p>
    <w:p w14:paraId="20434A98" w14:textId="77777777" w:rsidR="002E2B2A" w:rsidRPr="002E2B2A" w:rsidRDefault="002E2B2A" w:rsidP="002E2B2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E2B2A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 xml:space="preserve">- </w:t>
      </w:r>
      <w:r w:rsidRPr="002E2B2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1x Controller EC2 (has Terraform and ansible installed to set up environment) </w:t>
      </w:r>
    </w:p>
    <w:p w14:paraId="509174BF" w14:textId="77777777" w:rsidR="002E2B2A" w:rsidRPr="002E2B2A" w:rsidRDefault="002E2B2A" w:rsidP="002E2B2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E2B2A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 xml:space="preserve">- </w:t>
      </w:r>
      <w:r w:rsidRPr="002E2B2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1x CI Server EC2 with ports open for HTTP, MySQL, Jenkins and SSH from controller EC2</w:t>
      </w:r>
    </w:p>
    <w:p w14:paraId="7738A0D2" w14:textId="77777777" w:rsidR="002E2B2A" w:rsidRPr="002E2B2A" w:rsidRDefault="002E2B2A" w:rsidP="002E2B2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E2B2A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 xml:space="preserve">- </w:t>
      </w:r>
      <w:r w:rsidRPr="002E2B2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1x Deployment EC2 with public HTTP and MySQL</w:t>
      </w:r>
    </w:p>
    <w:p w14:paraId="527E8589" w14:textId="77777777" w:rsidR="002E2B2A" w:rsidRPr="002E2B2A" w:rsidRDefault="002E2B2A" w:rsidP="002E2B2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E2B2A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 xml:space="preserve">- </w:t>
      </w:r>
      <w:r w:rsidRPr="002E2B2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CI Server should have Docker, Jenkins, unzip, </w:t>
      </w:r>
      <w:proofErr w:type="spellStart"/>
      <w:r w:rsidRPr="002E2B2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wget</w:t>
      </w:r>
      <w:proofErr w:type="spellEnd"/>
      <w:r w:rsidRPr="002E2B2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and curl installed</w:t>
      </w:r>
    </w:p>
    <w:p w14:paraId="5AD5AC50" w14:textId="77777777" w:rsidR="002E2B2A" w:rsidRPr="002E2B2A" w:rsidRDefault="002E2B2A" w:rsidP="002E2B2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E2B2A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 xml:space="preserve">- </w:t>
      </w:r>
      <w:r w:rsidRPr="002E2B2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CI Server needs to add Jenkins to sudo group and add user to Docker group </w:t>
      </w:r>
    </w:p>
    <w:p w14:paraId="52406735" w14:textId="77777777" w:rsidR="002E2B2A" w:rsidRPr="002E2B2A" w:rsidRDefault="002E2B2A" w:rsidP="002E2B2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2E2B2A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 xml:space="preserve">- </w:t>
      </w:r>
      <w:r w:rsidRPr="002E2B2A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Deployment EC2 should run the app at this repo https://gitlab.com/Reece-Elder/devops-m5-nodeproject/-/tree/main</w:t>
      </w:r>
    </w:p>
    <w:p w14:paraId="0513898E" w14:textId="3AA018EA" w:rsidR="002E2B2A" w:rsidRDefault="002E2B2A" w:rsidP="002E2B2A">
      <w:pPr>
        <w:pStyle w:val="BodyText"/>
      </w:pPr>
      <w:r>
        <w:t>You will be tasked within groups to do this</w:t>
      </w:r>
      <w:r w:rsidR="009E66AA">
        <w:t>,</w:t>
      </w:r>
      <w:r>
        <w:t xml:space="preserve"> and you should be using a version control system to push your code up to. Within your VCS you should take advantage of proper Feature Branch Management and merge requests.</w:t>
      </w:r>
    </w:p>
    <w:p w14:paraId="204A8151" w14:textId="2AE8AA1E" w:rsidR="002E2B2A" w:rsidRPr="002E2B2A" w:rsidRDefault="002E2B2A" w:rsidP="002E2B2A">
      <w:pPr>
        <w:pStyle w:val="BodyText"/>
      </w:pPr>
      <w:r>
        <w:t>Stretch goal – Use knowledge from Jenkins and Docker to containerise the NodeJS application as part of the Jenkins build</w:t>
      </w:r>
      <w:r w:rsidR="009E66AA">
        <w:t>.</w:t>
      </w:r>
    </w:p>
    <w:sectPr w:rsidR="002E2B2A" w:rsidRPr="002E2B2A" w:rsidSect="00562E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8F77D" w14:textId="77777777" w:rsidR="008F0A74" w:rsidRDefault="008F0A74">
      <w:pPr>
        <w:spacing w:after="0"/>
      </w:pPr>
      <w:r>
        <w:separator/>
      </w:r>
    </w:p>
  </w:endnote>
  <w:endnote w:type="continuationSeparator" w:id="0">
    <w:p w14:paraId="3D70ACC4" w14:textId="77777777" w:rsidR="008F0A74" w:rsidRDefault="008F0A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705BF" w14:textId="77777777" w:rsidR="008F0A74" w:rsidRDefault="008F0A74">
      <w:r>
        <w:separator/>
      </w:r>
    </w:p>
  </w:footnote>
  <w:footnote w:type="continuationSeparator" w:id="0">
    <w:p w14:paraId="4BC22ABF" w14:textId="77777777" w:rsidR="008F0A74" w:rsidRDefault="008F0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7253" w14:textId="641FA7D7" w:rsidR="00562E15" w:rsidRDefault="00562E15">
    <w:pPr>
      <w:pStyle w:val="Header"/>
    </w:pPr>
    <w:r w:rsidRPr="00050D89">
      <w:rPr>
        <w:rFonts w:ascii="Montserrat Black" w:eastAsia="Times New Roman" w:hAnsi="Montserrat Black" w:cstheme="minorHAnsi"/>
        <w:b/>
        <w:noProof/>
        <w:color w:val="FF6600"/>
        <w:sz w:val="40"/>
        <w:lang w:eastAsia="en-GB"/>
      </w:rPr>
      <w:drawing>
        <wp:anchor distT="0" distB="0" distL="114300" distR="114300" simplePos="0" relativeHeight="251659264" behindDoc="1" locked="0" layoutInCell="1" allowOverlap="1" wp14:anchorId="2D76BDD8" wp14:editId="102CC254">
          <wp:simplePos x="0" y="0"/>
          <wp:positionH relativeFrom="column">
            <wp:posOffset>-861757</wp:posOffset>
          </wp:positionH>
          <wp:positionV relativeFrom="paragraph">
            <wp:posOffset>-287798</wp:posOffset>
          </wp:positionV>
          <wp:extent cx="1062990" cy="647700"/>
          <wp:effectExtent l="0" t="0" r="0" b="0"/>
          <wp:wrapNone/>
          <wp:docPr id="6" name="Graphic 29">
            <a:extLst xmlns:a="http://schemas.openxmlformats.org/drawingml/2006/main">
              <a:ext uri="{FF2B5EF4-FFF2-40B4-BE49-F238E27FC236}">
                <a16:creationId xmlns:a16="http://schemas.microsoft.com/office/drawing/2014/main" id="{572E6A4A-143B-E94B-A1BF-29C50E635A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29">
                    <a:extLst>
                      <a:ext uri="{FF2B5EF4-FFF2-40B4-BE49-F238E27FC236}">
                        <a16:creationId xmlns:a16="http://schemas.microsoft.com/office/drawing/2014/main" id="{572E6A4A-143B-E94B-A1BF-29C50E635A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737E9E"/>
    <w:multiLevelType w:val="hybridMultilevel"/>
    <w:tmpl w:val="938CE8DE"/>
    <w:lvl w:ilvl="0" w:tplc="110A1E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F5F42"/>
    <w:multiLevelType w:val="hybridMultilevel"/>
    <w:tmpl w:val="137E07AC"/>
    <w:lvl w:ilvl="0" w:tplc="8A08D3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A53F3"/>
    <w:multiLevelType w:val="multilevel"/>
    <w:tmpl w:val="A8043506"/>
    <w:lvl w:ilvl="0">
      <w:start w:val="12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8C73A1"/>
    <w:multiLevelType w:val="hybridMultilevel"/>
    <w:tmpl w:val="F8C66EC8"/>
    <w:lvl w:ilvl="0" w:tplc="84EE2634">
      <w:start w:val="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F2CF9"/>
    <w:multiLevelType w:val="hybridMultilevel"/>
    <w:tmpl w:val="3C38A83E"/>
    <w:lvl w:ilvl="0" w:tplc="F288FF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02C98"/>
    <w:multiLevelType w:val="hybridMultilevel"/>
    <w:tmpl w:val="AA2E37DE"/>
    <w:lvl w:ilvl="0" w:tplc="EEB8B9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E0820"/>
    <w:multiLevelType w:val="hybridMultilevel"/>
    <w:tmpl w:val="700E541C"/>
    <w:lvl w:ilvl="0" w:tplc="B562E896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F60D5"/>
    <w:multiLevelType w:val="multilevel"/>
    <w:tmpl w:val="2F46064E"/>
    <w:lvl w:ilvl="0">
      <w:start w:val="3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843465"/>
    <w:multiLevelType w:val="multilevel"/>
    <w:tmpl w:val="960A6184"/>
    <w:lvl w:ilvl="0">
      <w:start w:val="5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2C7A12"/>
    <w:multiLevelType w:val="hybridMultilevel"/>
    <w:tmpl w:val="81622FBA"/>
    <w:lvl w:ilvl="0" w:tplc="0032F4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54585"/>
    <w:multiLevelType w:val="multilevel"/>
    <w:tmpl w:val="66F65692"/>
    <w:lvl w:ilvl="0">
      <w:start w:val="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48243A"/>
    <w:multiLevelType w:val="hybridMultilevel"/>
    <w:tmpl w:val="1D7EB116"/>
    <w:lvl w:ilvl="0" w:tplc="8FD8E1AC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B787E"/>
    <w:multiLevelType w:val="hybridMultilevel"/>
    <w:tmpl w:val="29F04788"/>
    <w:lvl w:ilvl="0" w:tplc="22B030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F5360"/>
    <w:multiLevelType w:val="multilevel"/>
    <w:tmpl w:val="BE6607A4"/>
    <w:lvl w:ilvl="0">
      <w:start w:val="9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A4D73CC"/>
    <w:multiLevelType w:val="multilevel"/>
    <w:tmpl w:val="524CBDA4"/>
    <w:lvl w:ilvl="0">
      <w:start w:val="1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CD61D6"/>
    <w:multiLevelType w:val="hybridMultilevel"/>
    <w:tmpl w:val="841C9C22"/>
    <w:lvl w:ilvl="0" w:tplc="A45E38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F3F8A"/>
    <w:multiLevelType w:val="hybridMultilevel"/>
    <w:tmpl w:val="7FC89712"/>
    <w:lvl w:ilvl="0" w:tplc="58005C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67862"/>
    <w:multiLevelType w:val="hybridMultilevel"/>
    <w:tmpl w:val="0A282360"/>
    <w:lvl w:ilvl="0" w:tplc="B562E896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1630A"/>
    <w:multiLevelType w:val="multilevel"/>
    <w:tmpl w:val="A7588C10"/>
    <w:lvl w:ilvl="0">
      <w:start w:val="6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5103AEB"/>
    <w:multiLevelType w:val="multilevel"/>
    <w:tmpl w:val="2E42DEF8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6BB45D3"/>
    <w:multiLevelType w:val="multilevel"/>
    <w:tmpl w:val="E1A61E0C"/>
    <w:lvl w:ilvl="0">
      <w:start w:val="1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8871BD4"/>
    <w:multiLevelType w:val="hybridMultilevel"/>
    <w:tmpl w:val="D2884B5E"/>
    <w:lvl w:ilvl="0" w:tplc="667AF2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E6B58"/>
    <w:multiLevelType w:val="multilevel"/>
    <w:tmpl w:val="9DBA5070"/>
    <w:lvl w:ilvl="0">
      <w:start w:val="8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5"/>
  </w:num>
  <w:num w:numId="3">
    <w:abstractNumId w:val="23"/>
  </w:num>
  <w:num w:numId="4">
    <w:abstractNumId w:val="25"/>
  </w:num>
  <w:num w:numId="5">
    <w:abstractNumId w:val="8"/>
  </w:num>
  <w:num w:numId="6">
    <w:abstractNumId w:val="21"/>
  </w:num>
  <w:num w:numId="7">
    <w:abstractNumId w:val="11"/>
  </w:num>
  <w:num w:numId="8">
    <w:abstractNumId w:val="16"/>
  </w:num>
  <w:num w:numId="9">
    <w:abstractNumId w:val="20"/>
  </w:num>
  <w:num w:numId="10">
    <w:abstractNumId w:val="14"/>
  </w:num>
  <w:num w:numId="11">
    <w:abstractNumId w:val="22"/>
  </w:num>
  <w:num w:numId="12">
    <w:abstractNumId w:val="3"/>
  </w:num>
  <w:num w:numId="13">
    <w:abstractNumId w:val="9"/>
  </w:num>
  <w:num w:numId="14">
    <w:abstractNumId w:val="26"/>
  </w:num>
  <w:num w:numId="15">
    <w:abstractNumId w:val="6"/>
  </w:num>
  <w:num w:numId="16">
    <w:abstractNumId w:val="5"/>
  </w:num>
  <w:num w:numId="17">
    <w:abstractNumId w:val="1"/>
  </w:num>
  <w:num w:numId="18">
    <w:abstractNumId w:val="24"/>
  </w:num>
  <w:num w:numId="19">
    <w:abstractNumId w:val="12"/>
  </w:num>
  <w:num w:numId="20">
    <w:abstractNumId w:val="10"/>
  </w:num>
  <w:num w:numId="21">
    <w:abstractNumId w:val="2"/>
  </w:num>
  <w:num w:numId="22">
    <w:abstractNumId w:val="18"/>
  </w:num>
  <w:num w:numId="23">
    <w:abstractNumId w:val="17"/>
  </w:num>
  <w:num w:numId="24">
    <w:abstractNumId w:val="7"/>
  </w:num>
  <w:num w:numId="25">
    <w:abstractNumId w:val="19"/>
  </w:num>
  <w:num w:numId="26">
    <w:abstractNumId w:val="4"/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53"/>
    <w:rsid w:val="00011C8B"/>
    <w:rsid w:val="00075CF3"/>
    <w:rsid w:val="00084DDE"/>
    <w:rsid w:val="000A3173"/>
    <w:rsid w:val="000B50AA"/>
    <w:rsid w:val="00124476"/>
    <w:rsid w:val="00127387"/>
    <w:rsid w:val="0015281C"/>
    <w:rsid w:val="001D660D"/>
    <w:rsid w:val="001F69DE"/>
    <w:rsid w:val="00200152"/>
    <w:rsid w:val="00200A4B"/>
    <w:rsid w:val="0020310A"/>
    <w:rsid w:val="00292D17"/>
    <w:rsid w:val="002978F6"/>
    <w:rsid w:val="002E2B2A"/>
    <w:rsid w:val="003050C2"/>
    <w:rsid w:val="00331108"/>
    <w:rsid w:val="0035739A"/>
    <w:rsid w:val="00386387"/>
    <w:rsid w:val="003D24C1"/>
    <w:rsid w:val="003E2764"/>
    <w:rsid w:val="00407C42"/>
    <w:rsid w:val="00412D3C"/>
    <w:rsid w:val="0043039E"/>
    <w:rsid w:val="00446522"/>
    <w:rsid w:val="00451090"/>
    <w:rsid w:val="004A342D"/>
    <w:rsid w:val="004B1C1A"/>
    <w:rsid w:val="004E29B3"/>
    <w:rsid w:val="004E5F31"/>
    <w:rsid w:val="005065CE"/>
    <w:rsid w:val="0052321F"/>
    <w:rsid w:val="00562E15"/>
    <w:rsid w:val="00565500"/>
    <w:rsid w:val="00582EDA"/>
    <w:rsid w:val="00590D07"/>
    <w:rsid w:val="00591FB2"/>
    <w:rsid w:val="005A105C"/>
    <w:rsid w:val="005B293B"/>
    <w:rsid w:val="005D1167"/>
    <w:rsid w:val="00600289"/>
    <w:rsid w:val="00637938"/>
    <w:rsid w:val="00650461"/>
    <w:rsid w:val="00671F5D"/>
    <w:rsid w:val="006A59E5"/>
    <w:rsid w:val="007046EC"/>
    <w:rsid w:val="0071354C"/>
    <w:rsid w:val="00761AF0"/>
    <w:rsid w:val="00784D58"/>
    <w:rsid w:val="007A2FDB"/>
    <w:rsid w:val="007E162B"/>
    <w:rsid w:val="00804DAA"/>
    <w:rsid w:val="008D6863"/>
    <w:rsid w:val="008F0A74"/>
    <w:rsid w:val="00900ECF"/>
    <w:rsid w:val="00910665"/>
    <w:rsid w:val="009172BE"/>
    <w:rsid w:val="00990953"/>
    <w:rsid w:val="009E66AA"/>
    <w:rsid w:val="00A33F19"/>
    <w:rsid w:val="00A46985"/>
    <w:rsid w:val="00A84017"/>
    <w:rsid w:val="00AA284D"/>
    <w:rsid w:val="00AC073A"/>
    <w:rsid w:val="00AF25FA"/>
    <w:rsid w:val="00B018E4"/>
    <w:rsid w:val="00B3281F"/>
    <w:rsid w:val="00B33739"/>
    <w:rsid w:val="00B55A3B"/>
    <w:rsid w:val="00B86B75"/>
    <w:rsid w:val="00B94E40"/>
    <w:rsid w:val="00BB2B53"/>
    <w:rsid w:val="00BC48D5"/>
    <w:rsid w:val="00C2321B"/>
    <w:rsid w:val="00C35E6C"/>
    <w:rsid w:val="00C36279"/>
    <w:rsid w:val="00C37FEE"/>
    <w:rsid w:val="00C526D7"/>
    <w:rsid w:val="00C82EBE"/>
    <w:rsid w:val="00CB08A7"/>
    <w:rsid w:val="00CF1C11"/>
    <w:rsid w:val="00CF3B79"/>
    <w:rsid w:val="00D35B6E"/>
    <w:rsid w:val="00D64C87"/>
    <w:rsid w:val="00D67F92"/>
    <w:rsid w:val="00D75E80"/>
    <w:rsid w:val="00D84091"/>
    <w:rsid w:val="00DA19C6"/>
    <w:rsid w:val="00E315A3"/>
    <w:rsid w:val="00E377B6"/>
    <w:rsid w:val="00E644E4"/>
    <w:rsid w:val="00EC3169"/>
    <w:rsid w:val="00F00ABC"/>
    <w:rsid w:val="00F57C43"/>
    <w:rsid w:val="00FF3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4A21"/>
  <w15:docId w15:val="{89A9F210-C20D-4BB3-9B0E-6BCD63A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"/>
      </w:numPr>
      <w:spacing w:before="200" w:after="0"/>
      <w:outlineLvl w:val="1"/>
    </w:pPr>
    <w:rPr>
      <w:rFonts w:ascii="Montserrat" w:hAnsi="Montserrat" w:cs="Arial"/>
      <w:b/>
      <w:color w:val="00404F"/>
      <w:sz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200152"/>
    <w:rPr>
      <w:szCs w:val="22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1"/>
      </w:numPr>
      <w:spacing w:before="120" w:after="80"/>
      <w:ind w:left="431" w:hanging="431"/>
    </w:pPr>
    <w:rPr>
      <w:sz w:val="20"/>
      <w:szCs w:val="20"/>
    </w:rPr>
  </w:style>
  <w:style w:type="paragraph" w:styleId="Title">
    <w:name w:val="Title"/>
    <w:basedOn w:val="Normal"/>
    <w:next w:val="BodyText"/>
    <w:qFormat/>
    <w:rsid w:val="00200152"/>
    <w:pPr>
      <w:keepNext/>
      <w:keepLines/>
      <w:spacing w:before="480" w:after="240"/>
    </w:pPr>
    <w:rPr>
      <w:rFonts w:ascii="Montserrat Black" w:eastAsiaTheme="majorEastAsia" w:hAnsi="Montserrat Black" w:cstheme="majorBidi"/>
      <w:b/>
      <w:bCs/>
      <w:color w:val="004050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noProof/>
      <w:sz w:val="20"/>
      <w:szCs w:val="20"/>
      <w:lang w:val="en-GB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b/>
      <w:noProof/>
      <w:color w:val="902000"/>
      <w:sz w:val="22"/>
      <w:szCs w:val="22"/>
      <w:lang w:val="en-GB"/>
    </w:rPr>
  </w:style>
  <w:style w:type="character" w:customStyle="1" w:styleId="DecValTok">
    <w:name w:val="DecVal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BaseNTok">
    <w:name w:val="BaseN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FloatTok">
    <w:name w:val="Float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b/>
      <w:noProof/>
      <w:color w:val="880000"/>
      <w:sz w:val="22"/>
      <w:szCs w:val="22"/>
      <w:lang w:val="en-GB"/>
    </w:rPr>
  </w:style>
  <w:style w:type="character" w:customStyle="1" w:styleId="CharTok">
    <w:name w:val="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tringTok">
    <w:name w:val="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b/>
      <w:noProof/>
      <w:color w:val="BB6688"/>
      <w:sz w:val="22"/>
      <w:szCs w:val="22"/>
      <w:lang w:val="en-GB"/>
    </w:rPr>
  </w:style>
  <w:style w:type="character" w:customStyle="1" w:styleId="ImportTok">
    <w:name w:val="Import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b/>
      <w:i/>
      <w:noProof/>
      <w:color w:val="60A0B0"/>
      <w:sz w:val="22"/>
      <w:szCs w:val="22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noProof/>
      <w:color w:val="BA2121"/>
      <w:sz w:val="22"/>
      <w:szCs w:val="22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OtherTok">
    <w:name w:val="OtherTok"/>
    <w:basedOn w:val="VerbatimChar"/>
    <w:rPr>
      <w:rFonts w:ascii="Consolas" w:hAnsi="Consolas"/>
      <w:b/>
      <w:noProof/>
      <w:color w:val="007020"/>
      <w:sz w:val="22"/>
      <w:szCs w:val="22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b/>
      <w:noProof/>
      <w:color w:val="06287E"/>
      <w:sz w:val="22"/>
      <w:szCs w:val="22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b/>
      <w:noProof/>
      <w:color w:val="19177C"/>
      <w:sz w:val="22"/>
      <w:szCs w:val="22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noProof/>
      <w:color w:val="666666"/>
      <w:sz w:val="22"/>
      <w:szCs w:val="22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b/>
      <w:noProof/>
      <w:color w:val="BC7A00"/>
      <w:sz w:val="22"/>
      <w:szCs w:val="22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b/>
      <w:noProof/>
      <w:color w:val="7D9029"/>
      <w:sz w:val="22"/>
      <w:szCs w:val="22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AlertTok">
    <w:name w:val="Alert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ErrorTok">
    <w:name w:val="Error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NormalTok">
    <w:name w:val="Normal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noProof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noProof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noProof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90953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45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Hanson, Leah</cp:lastModifiedBy>
  <cp:revision>2</cp:revision>
  <cp:lastPrinted>2021-05-26T11:10:00Z</cp:lastPrinted>
  <dcterms:created xsi:type="dcterms:W3CDTF">2022-08-05T10:04:00Z</dcterms:created>
  <dcterms:modified xsi:type="dcterms:W3CDTF">2022-08-05T10:04:00Z</dcterms:modified>
</cp:coreProperties>
</file>